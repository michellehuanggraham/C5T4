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9D06" w14:textId="3A97239A" w:rsidR="00785540" w:rsidRPr="00C3526E" w:rsidRDefault="00AA57F0" w:rsidP="00785540">
      <w:pPr>
        <w:pStyle w:val="CompanyName"/>
        <w:rPr>
          <w:lang w:eastAsia="zh-TW"/>
        </w:rPr>
      </w:pPr>
      <w:r>
        <w:rPr>
          <w:lang w:eastAsia="zh-TW"/>
        </w:rPr>
        <w:t>C</w:t>
      </w:r>
      <w:r w:rsidR="00801AC5">
        <w:rPr>
          <w:lang w:eastAsia="zh-TW"/>
        </w:rPr>
        <w:t>apstone</w:t>
      </w:r>
    </w:p>
    <w:sdt>
      <w:sdtPr>
        <w:alias w:val="Memo title:"/>
        <w:tag w:val="Memo tilte:"/>
        <w:id w:val="-164170097"/>
        <w:placeholder>
          <w:docPart w:val="6410C2CBA2DF4DA7AE093C46102D54F6"/>
        </w:placeholder>
        <w:temporary/>
        <w:showingPlcHdr/>
        <w15:appearance w15:val="hidden"/>
      </w:sdtPr>
      <w:sdtEndPr/>
      <w:sdtContent>
        <w:p w14:paraId="6BC8AECB"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6EE69BB" w14:textId="77777777" w:rsidTr="00E91045">
        <w:sdt>
          <w:sdtPr>
            <w:alias w:val="To:"/>
            <w:tag w:val="To:"/>
            <w:id w:val="1015413264"/>
            <w:placeholder>
              <w:docPart w:val="95A4DC539A5E481EA3A8930A4182B2C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CE683C1" w14:textId="77777777" w:rsidR="00785540" w:rsidRPr="006F57FD" w:rsidRDefault="00785540" w:rsidP="000338CA">
                <w:pPr>
                  <w:pStyle w:val="Heading1"/>
                  <w:contextualSpacing w:val="0"/>
                  <w:outlineLvl w:val="0"/>
                </w:pPr>
                <w:r w:rsidRPr="006F57FD">
                  <w:t>To:</w:t>
                </w:r>
              </w:p>
            </w:tc>
          </w:sdtContent>
        </w:sdt>
        <w:tc>
          <w:tcPr>
            <w:tcW w:w="8128" w:type="dxa"/>
          </w:tcPr>
          <w:p w14:paraId="02594D12" w14:textId="2EC74C20" w:rsidR="00785540" w:rsidRPr="001A4C8C" w:rsidRDefault="00801AC5" w:rsidP="000338CA">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Mentor</w:t>
            </w:r>
            <w:r w:rsidR="00945637" w:rsidRPr="00945637">
              <w:rPr>
                <w:rFonts w:ascii="Times New Roman" w:hAnsi="Times New Roman"/>
                <w:sz w:val="24"/>
                <w:szCs w:val="24"/>
              </w:rPr>
              <w:t xml:space="preserve"> </w:t>
            </w:r>
          </w:p>
        </w:tc>
      </w:tr>
      <w:tr w:rsidR="00785540" w14:paraId="7E6F7C0B" w14:textId="77777777" w:rsidTr="00E91045">
        <w:sdt>
          <w:sdtPr>
            <w:alias w:val="From:"/>
            <w:tag w:val="From:"/>
            <w:id w:val="21141888"/>
            <w:placeholder>
              <w:docPart w:val="E77BE3E648ED4C56ADF71972CB6C16E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35AFBA2" w14:textId="77777777" w:rsidR="00785540" w:rsidRPr="006F57FD" w:rsidRDefault="00785540" w:rsidP="000338CA">
                <w:pPr>
                  <w:pStyle w:val="Heading1"/>
                  <w:contextualSpacing w:val="0"/>
                  <w:outlineLvl w:val="0"/>
                </w:pPr>
                <w:r w:rsidRPr="006F57FD">
                  <w:t>From:</w:t>
                </w:r>
              </w:p>
            </w:tc>
          </w:sdtContent>
        </w:sdt>
        <w:tc>
          <w:tcPr>
            <w:tcW w:w="8128" w:type="dxa"/>
          </w:tcPr>
          <w:p w14:paraId="04745863" w14:textId="1B3D2FC8" w:rsidR="00EB38E6" w:rsidRPr="001A4C8C" w:rsidRDefault="00242A0E"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A4C8C">
              <w:rPr>
                <w:rFonts w:ascii="Times New Roman" w:hAnsi="Times New Roman"/>
                <w:sz w:val="24"/>
                <w:szCs w:val="24"/>
              </w:rPr>
              <w:t>Yiching Huang</w:t>
            </w:r>
          </w:p>
        </w:tc>
      </w:tr>
      <w:tr w:rsidR="00785540" w14:paraId="5905FFC4" w14:textId="77777777" w:rsidTr="00E91045">
        <w:sdt>
          <w:sdtPr>
            <w:alias w:val="Date:"/>
            <w:tag w:val="Date:"/>
            <w:id w:val="-2052519928"/>
            <w:placeholder>
              <w:docPart w:val="855F5CF447F2489CACD07EE61B35C9F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461B42B" w14:textId="77777777" w:rsidR="00785540" w:rsidRPr="006F57FD" w:rsidRDefault="00785540" w:rsidP="000338CA">
                <w:pPr>
                  <w:pStyle w:val="Heading1"/>
                  <w:contextualSpacing w:val="0"/>
                  <w:outlineLvl w:val="0"/>
                </w:pPr>
                <w:r w:rsidRPr="006F57FD">
                  <w:t>Date:</w:t>
                </w:r>
              </w:p>
            </w:tc>
          </w:sdtContent>
        </w:sdt>
        <w:tc>
          <w:tcPr>
            <w:tcW w:w="8128" w:type="dxa"/>
          </w:tcPr>
          <w:p w14:paraId="234995D6" w14:textId="04E9C5AC" w:rsidR="00785540" w:rsidRPr="001A4C8C" w:rsidRDefault="00945637"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2018/</w:t>
            </w:r>
            <w:r w:rsidR="00A96229">
              <w:rPr>
                <w:rFonts w:ascii="Times New Roman" w:hAnsi="Times New Roman"/>
                <w:sz w:val="24"/>
                <w:szCs w:val="24"/>
              </w:rPr>
              <w:t>0</w:t>
            </w:r>
            <w:r w:rsidR="00BD7CF5">
              <w:rPr>
                <w:rFonts w:ascii="Times New Roman" w:hAnsi="Times New Roman"/>
                <w:sz w:val="24"/>
                <w:szCs w:val="24"/>
              </w:rPr>
              <w:t>6</w:t>
            </w:r>
            <w:r w:rsidR="00801AC5">
              <w:rPr>
                <w:rFonts w:ascii="Times New Roman" w:hAnsi="Times New Roman"/>
                <w:sz w:val="24"/>
                <w:szCs w:val="24"/>
              </w:rPr>
              <w:t>/10</w:t>
            </w:r>
          </w:p>
        </w:tc>
      </w:tr>
      <w:tr w:rsidR="00785540" w14:paraId="73F54FD6" w14:textId="77777777" w:rsidTr="00E91045">
        <w:sdt>
          <w:sdtPr>
            <w:alias w:val="Re:"/>
            <w:tag w:val="Re:"/>
            <w:id w:val="-1435443775"/>
            <w:placeholder>
              <w:docPart w:val="9D5CF16B01E547E98E49242DE00BE0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5631F7EA" w14:textId="77777777" w:rsidR="00785540" w:rsidRPr="006F57FD" w:rsidRDefault="00785540" w:rsidP="000338CA">
                <w:pPr>
                  <w:pStyle w:val="Heading1"/>
                  <w:contextualSpacing w:val="0"/>
                  <w:outlineLvl w:val="0"/>
                </w:pPr>
                <w:r w:rsidRPr="006F57FD">
                  <w:t>Re:</w:t>
                </w:r>
              </w:p>
            </w:tc>
          </w:sdtContent>
        </w:sdt>
        <w:tc>
          <w:tcPr>
            <w:tcW w:w="8128" w:type="dxa"/>
            <w:tcMar>
              <w:left w:w="0" w:type="dxa"/>
              <w:bottom w:w="288" w:type="dxa"/>
              <w:right w:w="0" w:type="dxa"/>
            </w:tcMar>
          </w:tcPr>
          <w:p w14:paraId="5600B38F" w14:textId="06644A7C" w:rsidR="00785540" w:rsidRPr="001A4C8C" w:rsidRDefault="00801AC5" w:rsidP="00242A0E">
            <w:pPr>
              <w:spacing w:before="28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Capstone – </w:t>
            </w:r>
            <w:proofErr w:type="spellStart"/>
            <w:r>
              <w:rPr>
                <w:rFonts w:ascii="Times New Roman" w:hAnsi="Times New Roman"/>
                <w:sz w:val="24"/>
                <w:szCs w:val="24"/>
              </w:rPr>
              <w:t>Locationing</w:t>
            </w:r>
            <w:proofErr w:type="spellEnd"/>
          </w:p>
        </w:tc>
      </w:tr>
    </w:tbl>
    <w:p w14:paraId="7CBDE8A1" w14:textId="62268EDC" w:rsidR="00266EE3" w:rsidRDefault="001A4C8C" w:rsidP="00266EE3">
      <w:pPr>
        <w:rPr>
          <w:rFonts w:ascii="Times New Roman" w:hAnsi="Times New Roman"/>
          <w:sz w:val="24"/>
          <w:szCs w:val="24"/>
        </w:rPr>
      </w:pPr>
      <w:r w:rsidRPr="001A4C8C">
        <w:rPr>
          <w:rFonts w:ascii="Times New Roman" w:hAnsi="Times New Roman"/>
          <w:sz w:val="24"/>
          <w:szCs w:val="24"/>
        </w:rPr>
        <w:t xml:space="preserve">As </w:t>
      </w:r>
      <w:r>
        <w:rPr>
          <w:rFonts w:ascii="Times New Roman" w:hAnsi="Times New Roman"/>
          <w:sz w:val="24"/>
          <w:szCs w:val="24"/>
        </w:rPr>
        <w:t xml:space="preserve">you requested, this memo presents the result of </w:t>
      </w:r>
      <w:r w:rsidR="00801AC5">
        <w:rPr>
          <w:rFonts w:ascii="Times New Roman" w:hAnsi="Times New Roman"/>
          <w:sz w:val="24"/>
          <w:szCs w:val="24"/>
        </w:rPr>
        <w:t xml:space="preserve">the </w:t>
      </w:r>
      <w:proofErr w:type="spellStart"/>
      <w:r w:rsidR="00801AC5">
        <w:rPr>
          <w:rFonts w:ascii="Times New Roman" w:hAnsi="Times New Roman"/>
          <w:sz w:val="24"/>
          <w:szCs w:val="24"/>
        </w:rPr>
        <w:t>wifi</w:t>
      </w:r>
      <w:proofErr w:type="spellEnd"/>
      <w:r w:rsidR="00801AC5">
        <w:rPr>
          <w:rFonts w:ascii="Times New Roman" w:hAnsi="Times New Roman"/>
          <w:sz w:val="24"/>
          <w:szCs w:val="24"/>
        </w:rPr>
        <w:t xml:space="preserve"> location</w:t>
      </w:r>
      <w:r w:rsidR="00BD7CF5">
        <w:rPr>
          <w:rFonts w:ascii="Times New Roman" w:hAnsi="Times New Roman"/>
          <w:sz w:val="24"/>
          <w:szCs w:val="24"/>
        </w:rPr>
        <w:t xml:space="preserve"> </w:t>
      </w:r>
      <w:r w:rsidR="00484AE0">
        <w:rPr>
          <w:rFonts w:ascii="Times New Roman" w:hAnsi="Times New Roman"/>
          <w:sz w:val="24"/>
          <w:szCs w:val="24"/>
        </w:rPr>
        <w:t>where</w:t>
      </w:r>
      <w:r w:rsidR="00BD7CF5">
        <w:rPr>
          <w:rFonts w:ascii="Times New Roman" w:hAnsi="Times New Roman"/>
          <w:sz w:val="24"/>
          <w:szCs w:val="24"/>
        </w:rPr>
        <w:t xml:space="preserve"> I </w:t>
      </w:r>
      <w:r w:rsidR="00801AC5">
        <w:rPr>
          <w:rFonts w:ascii="Times New Roman" w:hAnsi="Times New Roman"/>
          <w:sz w:val="24"/>
          <w:szCs w:val="24"/>
        </w:rPr>
        <w:t>use</w:t>
      </w:r>
      <w:r w:rsidR="00484AE0">
        <w:rPr>
          <w:rFonts w:ascii="Times New Roman" w:hAnsi="Times New Roman"/>
          <w:sz w:val="24"/>
          <w:szCs w:val="24"/>
        </w:rPr>
        <w:t>d</w:t>
      </w:r>
      <w:r w:rsidR="00801AC5">
        <w:rPr>
          <w:rFonts w:ascii="Times New Roman" w:hAnsi="Times New Roman"/>
          <w:sz w:val="24"/>
          <w:szCs w:val="24"/>
        </w:rPr>
        <w:t xml:space="preserve"> the data analysis pipeline of what we’ve learned in this course</w:t>
      </w:r>
      <w:r w:rsidR="00484AE0">
        <w:rPr>
          <w:rFonts w:ascii="Times New Roman" w:hAnsi="Times New Roman"/>
          <w:sz w:val="24"/>
          <w:szCs w:val="24"/>
        </w:rPr>
        <w:t xml:space="preserve"> f</w:t>
      </w:r>
      <w:r w:rsidR="00801AC5">
        <w:rPr>
          <w:rFonts w:ascii="Times New Roman" w:hAnsi="Times New Roman"/>
          <w:sz w:val="24"/>
          <w:szCs w:val="24"/>
        </w:rPr>
        <w:t>rom understanding the data</w:t>
      </w:r>
      <w:r w:rsidR="00484AE0">
        <w:rPr>
          <w:rFonts w:ascii="Times New Roman" w:hAnsi="Times New Roman"/>
          <w:sz w:val="24"/>
          <w:szCs w:val="24"/>
        </w:rPr>
        <w:t>,</w:t>
      </w:r>
      <w:r w:rsidR="00801AC5">
        <w:rPr>
          <w:rFonts w:ascii="Times New Roman" w:hAnsi="Times New Roman"/>
          <w:sz w:val="24"/>
          <w:szCs w:val="24"/>
        </w:rPr>
        <w:t xml:space="preserve"> to us</w:t>
      </w:r>
      <w:r w:rsidR="00484AE0">
        <w:rPr>
          <w:rFonts w:ascii="Times New Roman" w:hAnsi="Times New Roman"/>
          <w:sz w:val="24"/>
          <w:szCs w:val="24"/>
        </w:rPr>
        <w:t>ing</w:t>
      </w:r>
      <w:r w:rsidR="00801AC5">
        <w:rPr>
          <w:rFonts w:ascii="Times New Roman" w:hAnsi="Times New Roman"/>
          <w:sz w:val="24"/>
          <w:szCs w:val="24"/>
        </w:rPr>
        <w:t xml:space="preserve"> different models for training and testing the data and evaluat</w:t>
      </w:r>
      <w:r w:rsidR="00484AE0">
        <w:rPr>
          <w:rFonts w:ascii="Times New Roman" w:hAnsi="Times New Roman"/>
          <w:sz w:val="24"/>
          <w:szCs w:val="24"/>
        </w:rPr>
        <w:t>ing</w:t>
      </w:r>
      <w:r w:rsidR="00801AC5">
        <w:rPr>
          <w:rFonts w:ascii="Times New Roman" w:hAnsi="Times New Roman"/>
          <w:sz w:val="24"/>
          <w:szCs w:val="24"/>
        </w:rPr>
        <w:t xml:space="preserve"> the results.</w:t>
      </w:r>
      <w:r w:rsidR="00BD7CF5">
        <w:rPr>
          <w:rFonts w:ascii="Times New Roman" w:hAnsi="Times New Roman"/>
          <w:sz w:val="24"/>
          <w:szCs w:val="24"/>
        </w:rPr>
        <w:t xml:space="preserve"> I will</w:t>
      </w:r>
      <w:r w:rsidR="00F743F0">
        <w:rPr>
          <w:rFonts w:ascii="Times New Roman" w:hAnsi="Times New Roman"/>
          <w:sz w:val="24"/>
          <w:szCs w:val="24"/>
        </w:rPr>
        <w:t xml:space="preserve"> detail the key </w:t>
      </w:r>
      <w:r w:rsidR="00F5230B">
        <w:rPr>
          <w:rFonts w:ascii="Times New Roman" w:hAnsi="Times New Roman"/>
          <w:noProof/>
          <w:sz w:val="24"/>
          <w:szCs w:val="24"/>
        </w:rPr>
        <w:t>take</w:t>
      </w:r>
      <w:r w:rsidR="00F743F0" w:rsidRPr="004844BA">
        <w:rPr>
          <w:rFonts w:ascii="Times New Roman" w:hAnsi="Times New Roman"/>
          <w:noProof/>
          <w:sz w:val="24"/>
          <w:szCs w:val="24"/>
        </w:rPr>
        <w:t>aways</w:t>
      </w:r>
      <w:r w:rsidR="00F743F0">
        <w:rPr>
          <w:rFonts w:ascii="Times New Roman" w:hAnsi="Times New Roman"/>
          <w:sz w:val="24"/>
          <w:szCs w:val="24"/>
        </w:rPr>
        <w:t xml:space="preserve"> that I </w:t>
      </w:r>
      <w:r w:rsidR="00BD7CF5">
        <w:rPr>
          <w:rFonts w:ascii="Times New Roman" w:hAnsi="Times New Roman"/>
          <w:sz w:val="24"/>
          <w:szCs w:val="24"/>
        </w:rPr>
        <w:t>gain</w:t>
      </w:r>
      <w:r w:rsidR="00D36E4F">
        <w:rPr>
          <w:rFonts w:ascii="Times New Roman" w:hAnsi="Times New Roman"/>
          <w:sz w:val="24"/>
          <w:szCs w:val="24"/>
        </w:rPr>
        <w:t>ed</w:t>
      </w:r>
      <w:r w:rsidR="00BD7CF5">
        <w:rPr>
          <w:rFonts w:ascii="Times New Roman" w:hAnsi="Times New Roman"/>
          <w:sz w:val="24"/>
          <w:szCs w:val="24"/>
        </w:rPr>
        <w:t xml:space="preserve"> from the process and </w:t>
      </w:r>
      <w:r w:rsidR="00AA57F0" w:rsidRPr="00AA57F0">
        <w:rPr>
          <w:rFonts w:ascii="Times New Roman" w:hAnsi="Times New Roman"/>
          <w:sz w:val="24"/>
          <w:szCs w:val="24"/>
        </w:rPr>
        <w:t>potential business value from this analysis</w:t>
      </w:r>
      <w:r w:rsidR="00F743F0">
        <w:rPr>
          <w:rFonts w:ascii="Times New Roman" w:hAnsi="Times New Roman"/>
          <w:sz w:val="24"/>
          <w:szCs w:val="24"/>
        </w:rPr>
        <w:t>. I will separate</w:t>
      </w:r>
      <w:r w:rsidR="00541E1B">
        <w:rPr>
          <w:rFonts w:ascii="Times New Roman" w:hAnsi="Times New Roman"/>
          <w:sz w:val="24"/>
          <w:szCs w:val="24"/>
        </w:rPr>
        <w:t xml:space="preserve"> the following discussion</w:t>
      </w:r>
      <w:r w:rsidR="00F743F0">
        <w:rPr>
          <w:rFonts w:ascii="Times New Roman" w:hAnsi="Times New Roman"/>
          <w:sz w:val="24"/>
          <w:szCs w:val="24"/>
        </w:rPr>
        <w:t xml:space="preserve"> into </w:t>
      </w:r>
      <w:r w:rsidR="00AB62D6">
        <w:rPr>
          <w:rFonts w:ascii="Times New Roman" w:hAnsi="Times New Roman"/>
          <w:sz w:val="24"/>
          <w:szCs w:val="24"/>
        </w:rPr>
        <w:t>different</w:t>
      </w:r>
      <w:r w:rsidR="00F743F0">
        <w:rPr>
          <w:rFonts w:ascii="Times New Roman" w:hAnsi="Times New Roman"/>
          <w:sz w:val="24"/>
          <w:szCs w:val="24"/>
        </w:rPr>
        <w:t xml:space="preserve"> sections based on </w:t>
      </w:r>
      <w:r w:rsidR="00BD7CF5">
        <w:rPr>
          <w:rFonts w:ascii="Times New Roman" w:hAnsi="Times New Roman"/>
          <w:sz w:val="24"/>
          <w:szCs w:val="24"/>
        </w:rPr>
        <w:t>results</w:t>
      </w:r>
      <w:r w:rsidR="00F743F0">
        <w:rPr>
          <w:rFonts w:ascii="Times New Roman" w:hAnsi="Times New Roman"/>
          <w:sz w:val="24"/>
          <w:szCs w:val="24"/>
        </w:rPr>
        <w:t>.</w:t>
      </w:r>
    </w:p>
    <w:p w14:paraId="73D005F5" w14:textId="1A740A49" w:rsidR="00266EE3" w:rsidRDefault="00801AC5" w:rsidP="00266EE3">
      <w:pPr>
        <w:rPr>
          <w:rFonts w:ascii="Times New Roman" w:hAnsi="Times New Roman"/>
          <w:b/>
          <w:color w:val="365F91" w:themeColor="accent1" w:themeShade="BF"/>
          <w:sz w:val="26"/>
          <w:szCs w:val="26"/>
        </w:rPr>
      </w:pPr>
      <w:bookmarkStart w:id="0" w:name="_Hlk7683506"/>
      <w:bookmarkStart w:id="1" w:name="_Hlk7685249"/>
      <w:r>
        <w:rPr>
          <w:rFonts w:ascii="Times New Roman" w:hAnsi="Times New Roman"/>
          <w:b/>
          <w:color w:val="365F91" w:themeColor="accent1" w:themeShade="BF"/>
          <w:sz w:val="26"/>
          <w:szCs w:val="26"/>
        </w:rPr>
        <w:t>What is the data</w:t>
      </w:r>
    </w:p>
    <w:bookmarkEnd w:id="0"/>
    <w:p w14:paraId="38B89B19" w14:textId="5E241B20" w:rsidR="00ED6E17" w:rsidRDefault="00801AC5" w:rsidP="00D03F91">
      <w:pPr>
        <w:pStyle w:val="Heading2"/>
        <w:rPr>
          <w:rFonts w:ascii="Times New Roman" w:hAnsi="Times New Roman" w:cs="Times New Roman"/>
          <w:color w:val="auto"/>
          <w:sz w:val="24"/>
          <w:szCs w:val="24"/>
        </w:rPr>
      </w:pPr>
      <w:r>
        <w:rPr>
          <w:rFonts w:ascii="Times New Roman" w:hAnsi="Times New Roman" w:cs="Times New Roman"/>
          <w:color w:val="auto"/>
          <w:sz w:val="24"/>
          <w:szCs w:val="24"/>
        </w:rPr>
        <w:t>The data that we use</w:t>
      </w:r>
      <w:r w:rsidR="00484AE0">
        <w:rPr>
          <w:rFonts w:ascii="Times New Roman" w:hAnsi="Times New Roman" w:cs="Times New Roman"/>
          <w:color w:val="auto"/>
          <w:sz w:val="24"/>
          <w:szCs w:val="24"/>
        </w:rPr>
        <w:t>d</w:t>
      </w:r>
      <w:r>
        <w:rPr>
          <w:rFonts w:ascii="Times New Roman" w:hAnsi="Times New Roman" w:cs="Times New Roman"/>
          <w:color w:val="auto"/>
          <w:sz w:val="24"/>
          <w:szCs w:val="24"/>
        </w:rPr>
        <w:t xml:space="preserve"> for </w:t>
      </w:r>
      <w:r w:rsidR="00484AE0">
        <w:rPr>
          <w:rFonts w:ascii="Times New Roman" w:hAnsi="Times New Roman" w:cs="Times New Roman"/>
          <w:color w:val="auto"/>
          <w:sz w:val="24"/>
          <w:szCs w:val="24"/>
        </w:rPr>
        <w:t xml:space="preserve">the </w:t>
      </w:r>
      <w:r>
        <w:rPr>
          <w:rFonts w:ascii="Times New Roman" w:hAnsi="Times New Roman" w:cs="Times New Roman"/>
          <w:color w:val="auto"/>
          <w:sz w:val="24"/>
          <w:szCs w:val="24"/>
        </w:rPr>
        <w:t xml:space="preserve">capstone report is the </w:t>
      </w:r>
      <w:proofErr w:type="spellStart"/>
      <w:r>
        <w:rPr>
          <w:rFonts w:ascii="Times New Roman" w:hAnsi="Times New Roman" w:cs="Times New Roman"/>
          <w:color w:val="auto"/>
          <w:sz w:val="24"/>
          <w:szCs w:val="24"/>
        </w:rPr>
        <w:t>wifi</w:t>
      </w:r>
      <w:proofErr w:type="spellEnd"/>
      <w:r>
        <w:rPr>
          <w:rFonts w:ascii="Times New Roman" w:hAnsi="Times New Roman" w:cs="Times New Roman"/>
          <w:color w:val="auto"/>
          <w:sz w:val="24"/>
          <w:szCs w:val="24"/>
        </w:rPr>
        <w:t xml:space="preserve"> location data. From attribute 1 to 520, it represents the </w:t>
      </w:r>
      <w:proofErr w:type="spellStart"/>
      <w:r>
        <w:rPr>
          <w:rFonts w:ascii="Times New Roman" w:hAnsi="Times New Roman" w:cs="Times New Roman"/>
          <w:color w:val="auto"/>
          <w:sz w:val="24"/>
          <w:szCs w:val="24"/>
        </w:rPr>
        <w:t>wifi</w:t>
      </w:r>
      <w:proofErr w:type="spellEnd"/>
      <w:r>
        <w:rPr>
          <w:rFonts w:ascii="Times New Roman" w:hAnsi="Times New Roman" w:cs="Times New Roman"/>
          <w:color w:val="auto"/>
          <w:sz w:val="24"/>
          <w:szCs w:val="24"/>
        </w:rPr>
        <w:t xml:space="preserve"> fingerprint value and ranges from -104 to 100. The value 100 </w:t>
      </w:r>
      <w:r w:rsidR="00484AE0">
        <w:rPr>
          <w:rFonts w:ascii="Times New Roman" w:hAnsi="Times New Roman" w:cs="Times New Roman"/>
          <w:color w:val="auto"/>
          <w:sz w:val="24"/>
          <w:szCs w:val="24"/>
        </w:rPr>
        <w:t xml:space="preserve">is </w:t>
      </w:r>
      <w:r>
        <w:rPr>
          <w:rFonts w:ascii="Times New Roman" w:hAnsi="Times New Roman" w:cs="Times New Roman"/>
          <w:color w:val="auto"/>
          <w:sz w:val="24"/>
          <w:szCs w:val="24"/>
        </w:rPr>
        <w:t xml:space="preserve">used if we cannot detect the wireless access points. </w:t>
      </w:r>
      <w:r w:rsidR="00484AE0">
        <w:rPr>
          <w:rFonts w:ascii="Times New Roman" w:hAnsi="Times New Roman" w:cs="Times New Roman"/>
          <w:color w:val="auto"/>
          <w:sz w:val="24"/>
          <w:szCs w:val="24"/>
        </w:rPr>
        <w:t>A</w:t>
      </w:r>
      <w:r>
        <w:rPr>
          <w:rFonts w:ascii="Times New Roman" w:hAnsi="Times New Roman" w:cs="Times New Roman"/>
          <w:color w:val="auto"/>
          <w:sz w:val="24"/>
          <w:szCs w:val="24"/>
        </w:rPr>
        <w:t>ttribute</w:t>
      </w:r>
      <w:r w:rsidR="00484AE0">
        <w:rPr>
          <w:rFonts w:ascii="Times New Roman" w:hAnsi="Times New Roman" w:cs="Times New Roman"/>
          <w:color w:val="auto"/>
          <w:sz w:val="24"/>
          <w:szCs w:val="24"/>
        </w:rPr>
        <w:t>s</w:t>
      </w:r>
      <w:r>
        <w:rPr>
          <w:rFonts w:ascii="Times New Roman" w:hAnsi="Times New Roman" w:cs="Times New Roman"/>
          <w:color w:val="auto"/>
          <w:sz w:val="24"/>
          <w:szCs w:val="24"/>
        </w:rPr>
        <w:t xml:space="preserve"> 521 to 529 contain the different information inside and outside the building. In this task, our goal is to use </w:t>
      </w:r>
      <w:proofErr w:type="spellStart"/>
      <w:r>
        <w:rPr>
          <w:rFonts w:ascii="Times New Roman" w:hAnsi="Times New Roman" w:cs="Times New Roman"/>
          <w:color w:val="auto"/>
          <w:sz w:val="24"/>
          <w:szCs w:val="24"/>
        </w:rPr>
        <w:t>wifi</w:t>
      </w:r>
      <w:proofErr w:type="spellEnd"/>
      <w:r>
        <w:rPr>
          <w:rFonts w:ascii="Times New Roman" w:hAnsi="Times New Roman" w:cs="Times New Roman"/>
          <w:color w:val="auto"/>
          <w:sz w:val="24"/>
          <w:szCs w:val="24"/>
        </w:rPr>
        <w:t xml:space="preserve"> fingerprint to find out the inside location in order to help students to find the place they want to go inside the building since</w:t>
      </w:r>
      <w:r w:rsidR="00D50BD8">
        <w:rPr>
          <w:rFonts w:ascii="Times New Roman" w:hAnsi="Times New Roman" w:cs="Times New Roman"/>
          <w:color w:val="auto"/>
          <w:sz w:val="24"/>
          <w:szCs w:val="24"/>
        </w:rPr>
        <w:t xml:space="preserve"> </w:t>
      </w:r>
      <w:r w:rsidR="00484AE0">
        <w:rPr>
          <w:rFonts w:ascii="Times New Roman" w:hAnsi="Times New Roman" w:cs="Times New Roman"/>
          <w:color w:val="auto"/>
          <w:sz w:val="24"/>
          <w:szCs w:val="24"/>
        </w:rPr>
        <w:t>n</w:t>
      </w:r>
      <w:r w:rsidR="00D50BD8">
        <w:rPr>
          <w:rFonts w:ascii="Times New Roman" w:hAnsi="Times New Roman" w:cs="Times New Roman"/>
          <w:color w:val="auto"/>
          <w:sz w:val="24"/>
          <w:szCs w:val="24"/>
        </w:rPr>
        <w:t xml:space="preserve">either GPS </w:t>
      </w:r>
      <w:r w:rsidR="00484AE0">
        <w:rPr>
          <w:rFonts w:ascii="Times New Roman" w:hAnsi="Times New Roman" w:cs="Times New Roman"/>
          <w:color w:val="auto"/>
          <w:sz w:val="24"/>
          <w:szCs w:val="24"/>
        </w:rPr>
        <w:t>n</w:t>
      </w:r>
      <w:r w:rsidR="00D50BD8">
        <w:rPr>
          <w:rFonts w:ascii="Times New Roman" w:hAnsi="Times New Roman" w:cs="Times New Roman"/>
          <w:color w:val="auto"/>
          <w:sz w:val="24"/>
          <w:szCs w:val="24"/>
        </w:rPr>
        <w:t xml:space="preserve">or Google </w:t>
      </w:r>
      <w:r w:rsidR="00484AE0">
        <w:rPr>
          <w:rFonts w:ascii="Times New Roman" w:hAnsi="Times New Roman" w:cs="Times New Roman"/>
          <w:color w:val="auto"/>
          <w:sz w:val="24"/>
          <w:szCs w:val="24"/>
        </w:rPr>
        <w:t>M</w:t>
      </w:r>
      <w:r w:rsidR="00D50BD8">
        <w:rPr>
          <w:rFonts w:ascii="Times New Roman" w:hAnsi="Times New Roman" w:cs="Times New Roman"/>
          <w:color w:val="auto"/>
          <w:sz w:val="24"/>
          <w:szCs w:val="24"/>
        </w:rPr>
        <w:t>ap</w:t>
      </w:r>
      <w:r w:rsidR="00484AE0">
        <w:rPr>
          <w:rFonts w:ascii="Times New Roman" w:hAnsi="Times New Roman" w:cs="Times New Roman"/>
          <w:color w:val="auto"/>
          <w:sz w:val="24"/>
          <w:szCs w:val="24"/>
        </w:rPr>
        <w:t>s</w:t>
      </w:r>
      <w:r w:rsidR="00D50BD8">
        <w:rPr>
          <w:rFonts w:ascii="Times New Roman" w:hAnsi="Times New Roman" w:cs="Times New Roman"/>
          <w:color w:val="auto"/>
          <w:sz w:val="24"/>
          <w:szCs w:val="24"/>
        </w:rPr>
        <w:t xml:space="preserve"> work well when we’re inside the building.</w:t>
      </w:r>
      <w:r w:rsidR="00BD7CF5">
        <w:rPr>
          <w:rFonts w:ascii="Times New Roman" w:hAnsi="Times New Roman" w:cs="Times New Roman"/>
          <w:color w:val="auto"/>
          <w:sz w:val="24"/>
          <w:szCs w:val="24"/>
        </w:rPr>
        <w:t xml:space="preserve"> </w:t>
      </w:r>
      <w:bookmarkEnd w:id="1"/>
    </w:p>
    <w:p w14:paraId="1EFE8849" w14:textId="08BB17F0" w:rsidR="00D50BD8" w:rsidRDefault="00D50BD8" w:rsidP="00D50BD8">
      <w:pPr>
        <w:rPr>
          <w:rFonts w:ascii="Times New Roman" w:hAnsi="Times New Roman"/>
          <w:b/>
          <w:color w:val="365F91" w:themeColor="accent1" w:themeShade="BF"/>
          <w:sz w:val="26"/>
          <w:szCs w:val="26"/>
        </w:rPr>
      </w:pPr>
      <w:r>
        <w:rPr>
          <w:rFonts w:ascii="Times New Roman" w:hAnsi="Times New Roman"/>
          <w:b/>
          <w:color w:val="365F91" w:themeColor="accent1" w:themeShade="BF"/>
          <w:sz w:val="26"/>
          <w:szCs w:val="26"/>
        </w:rPr>
        <w:t>Data Preprocessing</w:t>
      </w:r>
    </w:p>
    <w:p w14:paraId="7B6856A7" w14:textId="50FA8E9D" w:rsidR="00D50BD8" w:rsidRDefault="00D50BD8" w:rsidP="00D50BD8">
      <w:pPr>
        <w:rPr>
          <w:rFonts w:ascii="Times New Roman" w:hAnsi="Times New Roman"/>
          <w:sz w:val="24"/>
          <w:szCs w:val="24"/>
        </w:rPr>
      </w:pPr>
      <w:r>
        <w:rPr>
          <w:rFonts w:ascii="Times New Roman" w:hAnsi="Times New Roman"/>
          <w:sz w:val="24"/>
          <w:szCs w:val="24"/>
        </w:rPr>
        <w:t>We first import</w:t>
      </w:r>
      <w:r w:rsidR="00AB0832">
        <w:rPr>
          <w:rFonts w:ascii="Times New Roman" w:hAnsi="Times New Roman"/>
          <w:sz w:val="24"/>
          <w:szCs w:val="24"/>
        </w:rPr>
        <w:t>ed</w:t>
      </w:r>
      <w:r>
        <w:rPr>
          <w:rFonts w:ascii="Times New Roman" w:hAnsi="Times New Roman"/>
          <w:sz w:val="24"/>
          <w:szCs w:val="24"/>
        </w:rPr>
        <w:t xml:space="preserve"> the data </w:t>
      </w:r>
      <w:r w:rsidR="00AB0832">
        <w:rPr>
          <w:rFonts w:ascii="Times New Roman" w:hAnsi="Times New Roman"/>
          <w:sz w:val="24"/>
          <w:szCs w:val="24"/>
        </w:rPr>
        <w:t>to</w:t>
      </w:r>
      <w:r>
        <w:rPr>
          <w:rFonts w:ascii="Times New Roman" w:hAnsi="Times New Roman"/>
          <w:sz w:val="24"/>
          <w:szCs w:val="24"/>
        </w:rPr>
        <w:t xml:space="preserve"> see if there’s </w:t>
      </w:r>
      <w:r w:rsidR="00AB0832">
        <w:rPr>
          <w:rFonts w:ascii="Times New Roman" w:hAnsi="Times New Roman"/>
          <w:sz w:val="24"/>
          <w:szCs w:val="24"/>
        </w:rPr>
        <w:t>any</w:t>
      </w:r>
      <w:r>
        <w:rPr>
          <w:rFonts w:ascii="Times New Roman" w:hAnsi="Times New Roman"/>
          <w:sz w:val="24"/>
          <w:szCs w:val="24"/>
        </w:rPr>
        <w:t xml:space="preserve"> missing data. Next, in order to get the specific indoor location ID that we want to predict, we unite 4 attributes - </w:t>
      </w:r>
      <w:r w:rsidRPr="00D50BD8">
        <w:rPr>
          <w:rFonts w:ascii="Times New Roman" w:hAnsi="Times New Roman"/>
          <w:sz w:val="24"/>
          <w:szCs w:val="24"/>
        </w:rPr>
        <w:t xml:space="preserve">Building ID, Floor, Space ID and Relative Position </w:t>
      </w:r>
      <w:r>
        <w:rPr>
          <w:rFonts w:ascii="Times New Roman" w:hAnsi="Times New Roman"/>
          <w:sz w:val="24"/>
          <w:szCs w:val="24"/>
        </w:rPr>
        <w:t>into one attribute – ID. Different from what we processed in R, we didn’t use the sampling method for our data</w:t>
      </w:r>
      <w:r w:rsidR="00AB0832">
        <w:rPr>
          <w:rFonts w:ascii="Times New Roman" w:hAnsi="Times New Roman"/>
          <w:sz w:val="24"/>
          <w:szCs w:val="24"/>
        </w:rPr>
        <w:t>.</w:t>
      </w:r>
      <w:r>
        <w:rPr>
          <w:rFonts w:ascii="Times New Roman" w:hAnsi="Times New Roman"/>
          <w:sz w:val="24"/>
          <w:szCs w:val="24"/>
        </w:rPr>
        <w:t xml:space="preserve"> </w:t>
      </w:r>
      <w:r w:rsidR="00AB0832">
        <w:rPr>
          <w:rFonts w:ascii="Times New Roman" w:hAnsi="Times New Roman"/>
          <w:sz w:val="24"/>
          <w:szCs w:val="24"/>
        </w:rPr>
        <w:t>I</w:t>
      </w:r>
      <w:r>
        <w:rPr>
          <w:rFonts w:ascii="Times New Roman" w:hAnsi="Times New Roman"/>
          <w:sz w:val="24"/>
          <w:szCs w:val="24"/>
        </w:rPr>
        <w:t xml:space="preserve">nstead, we chose to use the whole data for training and testing in </w:t>
      </w:r>
      <w:r w:rsidR="00AB0832">
        <w:rPr>
          <w:rFonts w:ascii="Times New Roman" w:hAnsi="Times New Roman"/>
          <w:sz w:val="24"/>
          <w:szCs w:val="24"/>
        </w:rPr>
        <w:t xml:space="preserve">the </w:t>
      </w:r>
      <w:r>
        <w:rPr>
          <w:rFonts w:ascii="Times New Roman" w:hAnsi="Times New Roman"/>
          <w:sz w:val="24"/>
          <w:szCs w:val="24"/>
        </w:rPr>
        <w:t>next steps. Thus, we simply identifie</w:t>
      </w:r>
      <w:r w:rsidR="00AB0832">
        <w:rPr>
          <w:rFonts w:ascii="Times New Roman" w:hAnsi="Times New Roman"/>
          <w:sz w:val="24"/>
          <w:szCs w:val="24"/>
        </w:rPr>
        <w:t>d</w:t>
      </w:r>
      <w:r>
        <w:rPr>
          <w:rFonts w:ascii="Times New Roman" w:hAnsi="Times New Roman"/>
          <w:sz w:val="24"/>
          <w:szCs w:val="24"/>
        </w:rPr>
        <w:t xml:space="preserve"> WAP01-WAP520 are the independent variables and ID as our dependent variable.</w:t>
      </w:r>
    </w:p>
    <w:p w14:paraId="1820A4D8" w14:textId="0648F78D" w:rsidR="00D50BD8" w:rsidRDefault="00D50BD8" w:rsidP="00D50BD8">
      <w:pPr>
        <w:rPr>
          <w:rFonts w:ascii="Times New Roman" w:hAnsi="Times New Roman"/>
          <w:b/>
          <w:color w:val="365F91" w:themeColor="accent1" w:themeShade="BF"/>
          <w:sz w:val="26"/>
          <w:szCs w:val="26"/>
        </w:rPr>
      </w:pPr>
      <w:r>
        <w:rPr>
          <w:rFonts w:ascii="Times New Roman" w:hAnsi="Times New Roman"/>
          <w:b/>
          <w:color w:val="365F91" w:themeColor="accent1" w:themeShade="BF"/>
          <w:sz w:val="26"/>
          <w:szCs w:val="26"/>
        </w:rPr>
        <w:t>Data Training</w:t>
      </w:r>
    </w:p>
    <w:p w14:paraId="19F99D9F" w14:textId="00A05BFE" w:rsidR="00D50BD8" w:rsidRDefault="00D50BD8" w:rsidP="00D50BD8">
      <w:pPr>
        <w:rPr>
          <w:rFonts w:ascii="Times New Roman" w:hAnsi="Times New Roman"/>
          <w:sz w:val="24"/>
          <w:szCs w:val="24"/>
        </w:rPr>
      </w:pPr>
      <w:r>
        <w:rPr>
          <w:rFonts w:ascii="Times New Roman" w:hAnsi="Times New Roman"/>
          <w:sz w:val="24"/>
          <w:szCs w:val="24"/>
        </w:rPr>
        <w:lastRenderedPageBreak/>
        <w:t>We used three different models for the data training, random forest, SVC and KNN. In our last data analysis process with R, we used C5.0 instead of SVC for this case. However, we do want to see if there’s a big different with different algorithm</w:t>
      </w:r>
      <w:r w:rsidR="00C52AE0">
        <w:rPr>
          <w:rFonts w:ascii="Times New Roman" w:hAnsi="Times New Roman"/>
          <w:sz w:val="24"/>
          <w:szCs w:val="24"/>
        </w:rPr>
        <w:t>s</w:t>
      </w:r>
      <w:r>
        <w:rPr>
          <w:rFonts w:ascii="Times New Roman" w:hAnsi="Times New Roman"/>
          <w:sz w:val="24"/>
          <w:szCs w:val="24"/>
        </w:rPr>
        <w:t xml:space="preserve">. </w:t>
      </w:r>
      <w:r w:rsidR="00875698">
        <w:rPr>
          <w:rFonts w:ascii="Times New Roman" w:hAnsi="Times New Roman"/>
          <w:sz w:val="24"/>
          <w:szCs w:val="24"/>
        </w:rPr>
        <w:t>After training the data with 3 different models and us</w:t>
      </w:r>
      <w:r w:rsidR="00C52AE0">
        <w:rPr>
          <w:rFonts w:ascii="Times New Roman" w:hAnsi="Times New Roman"/>
          <w:sz w:val="24"/>
          <w:szCs w:val="24"/>
        </w:rPr>
        <w:t>ing</w:t>
      </w:r>
      <w:r w:rsidR="00875698">
        <w:rPr>
          <w:rFonts w:ascii="Times New Roman" w:hAnsi="Times New Roman"/>
          <w:sz w:val="24"/>
          <w:szCs w:val="24"/>
        </w:rPr>
        <w:t xml:space="preserve"> the best parameters, we found that random forest can help us to generate the most optimal performance and achieve accuracy to 78%</w:t>
      </w:r>
      <w:r w:rsidR="00C52AE0">
        <w:rPr>
          <w:rFonts w:ascii="Times New Roman" w:hAnsi="Times New Roman"/>
          <w:sz w:val="24"/>
          <w:szCs w:val="24"/>
        </w:rPr>
        <w:t>. R</w:t>
      </w:r>
      <w:r w:rsidR="00875698">
        <w:rPr>
          <w:rFonts w:ascii="Times New Roman" w:hAnsi="Times New Roman"/>
          <w:sz w:val="24"/>
          <w:szCs w:val="24"/>
        </w:rPr>
        <w:t>emember</w:t>
      </w:r>
      <w:r w:rsidR="00C52AE0">
        <w:rPr>
          <w:rFonts w:ascii="Times New Roman" w:hAnsi="Times New Roman"/>
          <w:sz w:val="24"/>
          <w:szCs w:val="24"/>
        </w:rPr>
        <w:t>,</w:t>
      </w:r>
      <w:r w:rsidR="00875698">
        <w:rPr>
          <w:rFonts w:ascii="Times New Roman" w:hAnsi="Times New Roman"/>
          <w:sz w:val="24"/>
          <w:szCs w:val="24"/>
        </w:rPr>
        <w:t xml:space="preserve"> the accuracy rate </w:t>
      </w:r>
      <w:r w:rsidR="00C52AE0">
        <w:rPr>
          <w:rFonts w:ascii="Times New Roman" w:hAnsi="Times New Roman"/>
          <w:sz w:val="24"/>
          <w:szCs w:val="24"/>
        </w:rPr>
        <w:t>with the Random Forest</w:t>
      </w:r>
      <w:r w:rsidR="00875698">
        <w:rPr>
          <w:rFonts w:ascii="Times New Roman" w:hAnsi="Times New Roman"/>
          <w:sz w:val="24"/>
          <w:szCs w:val="24"/>
        </w:rPr>
        <w:t xml:space="preserve"> method with R last time only achieve</w:t>
      </w:r>
      <w:r w:rsidR="00C52AE0">
        <w:rPr>
          <w:rFonts w:ascii="Times New Roman" w:hAnsi="Times New Roman"/>
          <w:sz w:val="24"/>
          <w:szCs w:val="24"/>
        </w:rPr>
        <w:t>d</w:t>
      </w:r>
      <w:r w:rsidR="00875698">
        <w:rPr>
          <w:rFonts w:ascii="Times New Roman" w:hAnsi="Times New Roman"/>
          <w:sz w:val="24"/>
          <w:szCs w:val="24"/>
        </w:rPr>
        <w:t xml:space="preserve"> 66%. This big progress may result in we are using the whole population instead of the little sample from our data to proceed </w:t>
      </w:r>
      <w:r w:rsidR="00C52AE0">
        <w:rPr>
          <w:rFonts w:ascii="Times New Roman" w:hAnsi="Times New Roman"/>
          <w:sz w:val="24"/>
          <w:szCs w:val="24"/>
        </w:rPr>
        <w:t xml:space="preserve">with </w:t>
      </w:r>
      <w:r w:rsidR="00875698">
        <w:rPr>
          <w:rFonts w:ascii="Times New Roman" w:hAnsi="Times New Roman"/>
          <w:sz w:val="24"/>
          <w:szCs w:val="24"/>
        </w:rPr>
        <w:t>the data analysis work and also because we use different coding in Python to find what might be the best parameter for the algorithm.</w:t>
      </w:r>
      <w:r>
        <w:rPr>
          <w:rFonts w:ascii="Times New Roman" w:hAnsi="Times New Roman"/>
          <w:sz w:val="24"/>
          <w:szCs w:val="24"/>
        </w:rPr>
        <w:t xml:space="preserve"> </w:t>
      </w:r>
    </w:p>
    <w:p w14:paraId="1B633E11" w14:textId="1FDFC542" w:rsidR="00875698" w:rsidRDefault="00875698" w:rsidP="00875698">
      <w:pPr>
        <w:rPr>
          <w:rFonts w:ascii="Times New Roman" w:hAnsi="Times New Roman"/>
          <w:b/>
          <w:color w:val="365F91" w:themeColor="accent1" w:themeShade="BF"/>
          <w:sz w:val="26"/>
          <w:szCs w:val="26"/>
        </w:rPr>
      </w:pPr>
      <w:r>
        <w:rPr>
          <w:rFonts w:ascii="Times New Roman" w:hAnsi="Times New Roman"/>
          <w:b/>
          <w:color w:val="365F91" w:themeColor="accent1" w:themeShade="BF"/>
          <w:sz w:val="26"/>
          <w:szCs w:val="26"/>
        </w:rPr>
        <w:t>Data Validation and Results</w:t>
      </w:r>
    </w:p>
    <w:p w14:paraId="02062123" w14:textId="13C4E52E" w:rsidR="00CF0FCB" w:rsidRPr="00875698" w:rsidRDefault="00875698" w:rsidP="00875698">
      <w:r>
        <w:rPr>
          <w:rFonts w:ascii="Times New Roman" w:hAnsi="Times New Roman"/>
          <w:sz w:val="24"/>
          <w:szCs w:val="24"/>
        </w:rPr>
        <w:t>We used the test data as our validation data and used the random forest method for predicti</w:t>
      </w:r>
      <w:r w:rsidR="00AA009B">
        <w:rPr>
          <w:rFonts w:ascii="Times New Roman" w:hAnsi="Times New Roman"/>
          <w:sz w:val="24"/>
          <w:szCs w:val="24"/>
        </w:rPr>
        <w:t>ng</w:t>
      </w:r>
      <w:r>
        <w:rPr>
          <w:rFonts w:ascii="Times New Roman" w:hAnsi="Times New Roman"/>
          <w:sz w:val="24"/>
          <w:szCs w:val="24"/>
        </w:rPr>
        <w:t xml:space="preserve"> the ID location in test data. After compared with the ground truth, the accuracy rate achieves to 78.7% and the performance is also higher than what we got before with R. The lesson that I learned here is the data training speed is much higher in Python than in R. </w:t>
      </w:r>
      <w:r w:rsidR="00AA009B">
        <w:rPr>
          <w:rFonts w:ascii="Times New Roman" w:hAnsi="Times New Roman"/>
          <w:sz w:val="24"/>
          <w:szCs w:val="24"/>
        </w:rPr>
        <w:t>W</w:t>
      </w:r>
      <w:r>
        <w:rPr>
          <w:rFonts w:ascii="Times New Roman" w:hAnsi="Times New Roman"/>
          <w:sz w:val="24"/>
          <w:szCs w:val="24"/>
        </w:rPr>
        <w:t xml:space="preserve">hen working with this project with R, even </w:t>
      </w:r>
      <w:r w:rsidR="00AA009B">
        <w:rPr>
          <w:rFonts w:ascii="Times New Roman" w:hAnsi="Times New Roman"/>
          <w:sz w:val="24"/>
          <w:szCs w:val="24"/>
        </w:rPr>
        <w:t xml:space="preserve">with </w:t>
      </w:r>
      <w:r>
        <w:rPr>
          <w:rFonts w:ascii="Times New Roman" w:hAnsi="Times New Roman"/>
          <w:sz w:val="24"/>
          <w:szCs w:val="24"/>
        </w:rPr>
        <w:t xml:space="preserve">only using 6000 sample data to train the model, it still takes lots of time </w:t>
      </w:r>
      <w:r w:rsidR="00AA009B">
        <w:rPr>
          <w:rFonts w:ascii="Times New Roman" w:hAnsi="Times New Roman"/>
          <w:sz w:val="24"/>
          <w:szCs w:val="24"/>
        </w:rPr>
        <w:t>for</w:t>
      </w:r>
      <w:bookmarkStart w:id="2" w:name="_GoBack"/>
      <w:bookmarkEnd w:id="2"/>
      <w:r>
        <w:rPr>
          <w:rFonts w:ascii="Times New Roman" w:hAnsi="Times New Roman"/>
          <w:sz w:val="24"/>
          <w:szCs w:val="24"/>
        </w:rPr>
        <w:t xml:space="preserve"> processing the task. However, this task can be executed with Python in a faster way with the whole data set and it helps us to get the higher performance matrix. Thus, using Python for this task is more efficient than R. </w:t>
      </w:r>
    </w:p>
    <w:p w14:paraId="280AC086" w14:textId="71885367" w:rsidR="006C0442" w:rsidRPr="008F5A2F" w:rsidRDefault="00AE3170" w:rsidP="006C0442">
      <w:pPr>
        <w:rPr>
          <w:rFonts w:ascii="Times New Roman" w:hAnsi="Times New Roman"/>
          <w:sz w:val="24"/>
          <w:szCs w:val="24"/>
          <w:lang w:eastAsia="zh-TW"/>
        </w:rPr>
      </w:pPr>
      <w:r>
        <w:rPr>
          <w:rFonts w:ascii="Times New Roman" w:hAnsi="Times New Roman"/>
          <w:sz w:val="24"/>
          <w:szCs w:val="24"/>
          <w:lang w:eastAsia="zh-TW"/>
        </w:rPr>
        <w:t xml:space="preserve"> </w:t>
      </w:r>
    </w:p>
    <w:sectPr w:rsidR="006C0442" w:rsidRPr="008F5A2F" w:rsidSect="000338CA">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52A4" w14:textId="77777777" w:rsidR="00C465FC" w:rsidRDefault="00C465FC" w:rsidP="00785540">
      <w:pPr>
        <w:spacing w:before="0"/>
      </w:pPr>
      <w:r>
        <w:separator/>
      </w:r>
    </w:p>
  </w:endnote>
  <w:endnote w:type="continuationSeparator" w:id="0">
    <w:p w14:paraId="69876F14" w14:textId="77777777" w:rsidR="00C465FC" w:rsidRDefault="00C465FC"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F34B" w14:textId="77777777" w:rsidR="000338CA"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D31340D" w14:textId="77777777" w:rsidR="000338CA" w:rsidRDefault="000338CA">
    <w:pPr>
      <w:pStyle w:val="Footer"/>
    </w:pPr>
  </w:p>
  <w:p w14:paraId="53A6AC37" w14:textId="77777777" w:rsidR="000338CA" w:rsidRDefault="000338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8048" w14:textId="49BF28CB" w:rsidR="000338CA" w:rsidRDefault="00E05653">
    <w:pPr>
      <w:pStyle w:val="Footer"/>
    </w:pPr>
    <w:r>
      <w:fldChar w:fldCharType="begin"/>
    </w:r>
    <w:r>
      <w:instrText xml:space="preserve"> PAGE </w:instrText>
    </w:r>
    <w:r>
      <w:fldChar w:fldCharType="separate"/>
    </w:r>
    <w:r w:rsidR="00C24F8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CA338" w14:textId="77777777" w:rsidR="00C465FC" w:rsidRDefault="00C465FC" w:rsidP="00785540">
      <w:pPr>
        <w:spacing w:before="0"/>
      </w:pPr>
      <w:r>
        <w:separator/>
      </w:r>
    </w:p>
  </w:footnote>
  <w:footnote w:type="continuationSeparator" w:id="0">
    <w:p w14:paraId="31C37BDD" w14:textId="77777777" w:rsidR="00C465FC" w:rsidRDefault="00C465FC"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8A3D6A"/>
    <w:multiLevelType w:val="hybridMultilevel"/>
    <w:tmpl w:val="A2A8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A36511"/>
    <w:multiLevelType w:val="hybridMultilevel"/>
    <w:tmpl w:val="EF0E8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C632D0"/>
    <w:multiLevelType w:val="hybridMultilevel"/>
    <w:tmpl w:val="2D52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F07170"/>
    <w:multiLevelType w:val="hybridMultilevel"/>
    <w:tmpl w:val="BA92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601AD3"/>
    <w:multiLevelType w:val="hybridMultilevel"/>
    <w:tmpl w:val="70F02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5030D"/>
    <w:multiLevelType w:val="hybridMultilevel"/>
    <w:tmpl w:val="568A7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36795"/>
    <w:multiLevelType w:val="hybridMultilevel"/>
    <w:tmpl w:val="04CA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67004"/>
    <w:multiLevelType w:val="multilevel"/>
    <w:tmpl w:val="1722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C137F13"/>
    <w:multiLevelType w:val="multilevel"/>
    <w:tmpl w:val="891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F61D6"/>
    <w:multiLevelType w:val="hybridMultilevel"/>
    <w:tmpl w:val="635C5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324253C"/>
    <w:multiLevelType w:val="hybridMultilevel"/>
    <w:tmpl w:val="D8BC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8F387E"/>
    <w:multiLevelType w:val="hybridMultilevel"/>
    <w:tmpl w:val="E3C82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B625D33"/>
    <w:multiLevelType w:val="hybridMultilevel"/>
    <w:tmpl w:val="5094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465F3"/>
    <w:multiLevelType w:val="hybridMultilevel"/>
    <w:tmpl w:val="CCE2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5994560"/>
    <w:multiLevelType w:val="hybridMultilevel"/>
    <w:tmpl w:val="4DCA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A736027"/>
    <w:multiLevelType w:val="hybridMultilevel"/>
    <w:tmpl w:val="0448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33"/>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2"/>
  </w:num>
  <w:num w:numId="16">
    <w:abstractNumId w:val="37"/>
  </w:num>
  <w:num w:numId="17">
    <w:abstractNumId w:val="35"/>
  </w:num>
  <w:num w:numId="18">
    <w:abstractNumId w:val="24"/>
  </w:num>
  <w:num w:numId="19">
    <w:abstractNumId w:val="28"/>
  </w:num>
  <w:num w:numId="20">
    <w:abstractNumId w:val="11"/>
  </w:num>
  <w:num w:numId="21">
    <w:abstractNumId w:val="16"/>
  </w:num>
  <w:num w:numId="22">
    <w:abstractNumId w:val="13"/>
  </w:num>
  <w:num w:numId="23">
    <w:abstractNumId w:val="17"/>
  </w:num>
  <w:num w:numId="24">
    <w:abstractNumId w:val="39"/>
  </w:num>
  <w:num w:numId="25">
    <w:abstractNumId w:val="36"/>
  </w:num>
  <w:num w:numId="26">
    <w:abstractNumId w:val="38"/>
  </w:num>
  <w:num w:numId="27">
    <w:abstractNumId w:val="19"/>
  </w:num>
  <w:num w:numId="28">
    <w:abstractNumId w:val="32"/>
  </w:num>
  <w:num w:numId="29">
    <w:abstractNumId w:val="14"/>
  </w:num>
  <w:num w:numId="30">
    <w:abstractNumId w:val="27"/>
  </w:num>
  <w:num w:numId="31">
    <w:abstractNumId w:val="12"/>
  </w:num>
  <w:num w:numId="32">
    <w:abstractNumId w:val="10"/>
  </w:num>
  <w:num w:numId="33">
    <w:abstractNumId w:val="18"/>
  </w:num>
  <w:num w:numId="34">
    <w:abstractNumId w:val="26"/>
  </w:num>
  <w:num w:numId="35">
    <w:abstractNumId w:val="21"/>
  </w:num>
  <w:num w:numId="36">
    <w:abstractNumId w:val="29"/>
  </w:num>
  <w:num w:numId="37">
    <w:abstractNumId w:val="31"/>
  </w:num>
  <w:num w:numId="38">
    <w:abstractNumId w:val="20"/>
  </w:num>
  <w:num w:numId="39">
    <w:abstractNumId w:val="1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zA3MTE3NzU3NDNR0lEKTi0uzszPAykwNK0FADfhdgYtAAAA"/>
  </w:docVars>
  <w:rsids>
    <w:rsidRoot w:val="00E91045"/>
    <w:rsid w:val="00024ED3"/>
    <w:rsid w:val="000332C0"/>
    <w:rsid w:val="000338CA"/>
    <w:rsid w:val="000353AD"/>
    <w:rsid w:val="0004203C"/>
    <w:rsid w:val="00042EC1"/>
    <w:rsid w:val="000477FE"/>
    <w:rsid w:val="000521C7"/>
    <w:rsid w:val="00061BDC"/>
    <w:rsid w:val="000A4DB4"/>
    <w:rsid w:val="000B29FB"/>
    <w:rsid w:val="000C47CE"/>
    <w:rsid w:val="000D27AA"/>
    <w:rsid w:val="000E220C"/>
    <w:rsid w:val="000E2564"/>
    <w:rsid w:val="000F0DAC"/>
    <w:rsid w:val="000F5288"/>
    <w:rsid w:val="001108A7"/>
    <w:rsid w:val="00112EB7"/>
    <w:rsid w:val="00117F41"/>
    <w:rsid w:val="00154B36"/>
    <w:rsid w:val="00155978"/>
    <w:rsid w:val="001612ED"/>
    <w:rsid w:val="001764EA"/>
    <w:rsid w:val="00177D88"/>
    <w:rsid w:val="001808D9"/>
    <w:rsid w:val="00194376"/>
    <w:rsid w:val="001972D2"/>
    <w:rsid w:val="001A078B"/>
    <w:rsid w:val="001A4C8C"/>
    <w:rsid w:val="001B5C75"/>
    <w:rsid w:val="001B7E3C"/>
    <w:rsid w:val="001D0148"/>
    <w:rsid w:val="001D7E6B"/>
    <w:rsid w:val="001E2088"/>
    <w:rsid w:val="00207803"/>
    <w:rsid w:val="00216EC1"/>
    <w:rsid w:val="00242A0E"/>
    <w:rsid w:val="00247F95"/>
    <w:rsid w:val="00254F51"/>
    <w:rsid w:val="0025581B"/>
    <w:rsid w:val="00260270"/>
    <w:rsid w:val="00266EE3"/>
    <w:rsid w:val="00267DCB"/>
    <w:rsid w:val="00293B83"/>
    <w:rsid w:val="00293E76"/>
    <w:rsid w:val="002B2088"/>
    <w:rsid w:val="002C01E1"/>
    <w:rsid w:val="002D6EB9"/>
    <w:rsid w:val="002F5F24"/>
    <w:rsid w:val="00305B4D"/>
    <w:rsid w:val="00312C9B"/>
    <w:rsid w:val="00325B09"/>
    <w:rsid w:val="003310EC"/>
    <w:rsid w:val="003566CA"/>
    <w:rsid w:val="00363D24"/>
    <w:rsid w:val="0039538E"/>
    <w:rsid w:val="00395632"/>
    <w:rsid w:val="00396C7E"/>
    <w:rsid w:val="003B0DEF"/>
    <w:rsid w:val="003C5E50"/>
    <w:rsid w:val="003C71FD"/>
    <w:rsid w:val="003D304D"/>
    <w:rsid w:val="003D5132"/>
    <w:rsid w:val="003D71BB"/>
    <w:rsid w:val="004307B6"/>
    <w:rsid w:val="0043244A"/>
    <w:rsid w:val="00446502"/>
    <w:rsid w:val="00453EA1"/>
    <w:rsid w:val="004606EF"/>
    <w:rsid w:val="0047361A"/>
    <w:rsid w:val="004750F1"/>
    <w:rsid w:val="004844BA"/>
    <w:rsid w:val="00484AE0"/>
    <w:rsid w:val="004A29E4"/>
    <w:rsid w:val="004A4BCD"/>
    <w:rsid w:val="004B582E"/>
    <w:rsid w:val="004D73E8"/>
    <w:rsid w:val="004E3FB1"/>
    <w:rsid w:val="004F363D"/>
    <w:rsid w:val="005001E4"/>
    <w:rsid w:val="00507B37"/>
    <w:rsid w:val="005227BD"/>
    <w:rsid w:val="005234BD"/>
    <w:rsid w:val="00524156"/>
    <w:rsid w:val="00541E1B"/>
    <w:rsid w:val="00545B94"/>
    <w:rsid w:val="00547225"/>
    <w:rsid w:val="005550BA"/>
    <w:rsid w:val="00567E82"/>
    <w:rsid w:val="0057556D"/>
    <w:rsid w:val="00575671"/>
    <w:rsid w:val="005A0D7A"/>
    <w:rsid w:val="005A4DB5"/>
    <w:rsid w:val="005A70E9"/>
    <w:rsid w:val="005C70F1"/>
    <w:rsid w:val="005E342C"/>
    <w:rsid w:val="005F20A5"/>
    <w:rsid w:val="0061595B"/>
    <w:rsid w:val="00641481"/>
    <w:rsid w:val="006731CC"/>
    <w:rsid w:val="00675915"/>
    <w:rsid w:val="0069413E"/>
    <w:rsid w:val="0069544F"/>
    <w:rsid w:val="00697389"/>
    <w:rsid w:val="006A2366"/>
    <w:rsid w:val="006A3CE7"/>
    <w:rsid w:val="006A6BE0"/>
    <w:rsid w:val="006A718C"/>
    <w:rsid w:val="006C0442"/>
    <w:rsid w:val="006D3580"/>
    <w:rsid w:val="006E090C"/>
    <w:rsid w:val="006F11E5"/>
    <w:rsid w:val="006F6EDE"/>
    <w:rsid w:val="00701A27"/>
    <w:rsid w:val="007025C4"/>
    <w:rsid w:val="00707E5C"/>
    <w:rsid w:val="00727E2A"/>
    <w:rsid w:val="00746908"/>
    <w:rsid w:val="007506EB"/>
    <w:rsid w:val="00785540"/>
    <w:rsid w:val="007C7341"/>
    <w:rsid w:val="007E56E1"/>
    <w:rsid w:val="00801AC5"/>
    <w:rsid w:val="0081312F"/>
    <w:rsid w:val="0083678E"/>
    <w:rsid w:val="0083732F"/>
    <w:rsid w:val="00851C1F"/>
    <w:rsid w:val="00863B26"/>
    <w:rsid w:val="00875698"/>
    <w:rsid w:val="00875BE2"/>
    <w:rsid w:val="0089065F"/>
    <w:rsid w:val="008A63A7"/>
    <w:rsid w:val="008C7387"/>
    <w:rsid w:val="008E2DE3"/>
    <w:rsid w:val="008F5A2F"/>
    <w:rsid w:val="00901CAD"/>
    <w:rsid w:val="00906492"/>
    <w:rsid w:val="009142DE"/>
    <w:rsid w:val="009234D1"/>
    <w:rsid w:val="00925AFE"/>
    <w:rsid w:val="00933B8F"/>
    <w:rsid w:val="00945637"/>
    <w:rsid w:val="009476F9"/>
    <w:rsid w:val="00954C55"/>
    <w:rsid w:val="009551F8"/>
    <w:rsid w:val="00973230"/>
    <w:rsid w:val="00981C74"/>
    <w:rsid w:val="00984D70"/>
    <w:rsid w:val="009B5084"/>
    <w:rsid w:val="009C1D7A"/>
    <w:rsid w:val="009C2DE9"/>
    <w:rsid w:val="009D673F"/>
    <w:rsid w:val="009D6798"/>
    <w:rsid w:val="009E75B2"/>
    <w:rsid w:val="009F04CD"/>
    <w:rsid w:val="009F2380"/>
    <w:rsid w:val="009F7F49"/>
    <w:rsid w:val="00A0246A"/>
    <w:rsid w:val="00A026A8"/>
    <w:rsid w:val="00A03607"/>
    <w:rsid w:val="00A10FE6"/>
    <w:rsid w:val="00A11437"/>
    <w:rsid w:val="00A303A7"/>
    <w:rsid w:val="00A611DC"/>
    <w:rsid w:val="00A61742"/>
    <w:rsid w:val="00A72B24"/>
    <w:rsid w:val="00A94D0C"/>
    <w:rsid w:val="00A96229"/>
    <w:rsid w:val="00AA009B"/>
    <w:rsid w:val="00AA0896"/>
    <w:rsid w:val="00AA57F0"/>
    <w:rsid w:val="00AA61AE"/>
    <w:rsid w:val="00AB0832"/>
    <w:rsid w:val="00AB1C1C"/>
    <w:rsid w:val="00AB62D6"/>
    <w:rsid w:val="00AC34C7"/>
    <w:rsid w:val="00AC5876"/>
    <w:rsid w:val="00AC5EE6"/>
    <w:rsid w:val="00AD16E7"/>
    <w:rsid w:val="00AE1FEB"/>
    <w:rsid w:val="00AE3170"/>
    <w:rsid w:val="00B05948"/>
    <w:rsid w:val="00B11891"/>
    <w:rsid w:val="00B2655F"/>
    <w:rsid w:val="00B33CCE"/>
    <w:rsid w:val="00B41E51"/>
    <w:rsid w:val="00B665B6"/>
    <w:rsid w:val="00B71E8A"/>
    <w:rsid w:val="00B742B2"/>
    <w:rsid w:val="00B767D7"/>
    <w:rsid w:val="00BB5B8C"/>
    <w:rsid w:val="00BD47E0"/>
    <w:rsid w:val="00BD7CF5"/>
    <w:rsid w:val="00BF2A94"/>
    <w:rsid w:val="00C065F4"/>
    <w:rsid w:val="00C23C4E"/>
    <w:rsid w:val="00C24F87"/>
    <w:rsid w:val="00C263F0"/>
    <w:rsid w:val="00C35002"/>
    <w:rsid w:val="00C3531D"/>
    <w:rsid w:val="00C45CAB"/>
    <w:rsid w:val="00C46133"/>
    <w:rsid w:val="00C465FC"/>
    <w:rsid w:val="00C52AE0"/>
    <w:rsid w:val="00C53CE2"/>
    <w:rsid w:val="00C5563B"/>
    <w:rsid w:val="00C86B06"/>
    <w:rsid w:val="00C94D4D"/>
    <w:rsid w:val="00CB3875"/>
    <w:rsid w:val="00CC11DF"/>
    <w:rsid w:val="00CD5871"/>
    <w:rsid w:val="00CD6914"/>
    <w:rsid w:val="00CF0FCB"/>
    <w:rsid w:val="00D03F91"/>
    <w:rsid w:val="00D36E4F"/>
    <w:rsid w:val="00D37E31"/>
    <w:rsid w:val="00D41474"/>
    <w:rsid w:val="00D4173A"/>
    <w:rsid w:val="00D45549"/>
    <w:rsid w:val="00D50BD8"/>
    <w:rsid w:val="00D539FC"/>
    <w:rsid w:val="00D61311"/>
    <w:rsid w:val="00D723E7"/>
    <w:rsid w:val="00D7291E"/>
    <w:rsid w:val="00D87A02"/>
    <w:rsid w:val="00D946BB"/>
    <w:rsid w:val="00DC0AE4"/>
    <w:rsid w:val="00DD10E3"/>
    <w:rsid w:val="00E022C6"/>
    <w:rsid w:val="00E05653"/>
    <w:rsid w:val="00E27522"/>
    <w:rsid w:val="00E314EC"/>
    <w:rsid w:val="00E318E9"/>
    <w:rsid w:val="00E51C66"/>
    <w:rsid w:val="00E57EE2"/>
    <w:rsid w:val="00E63F38"/>
    <w:rsid w:val="00E80525"/>
    <w:rsid w:val="00E87284"/>
    <w:rsid w:val="00E91045"/>
    <w:rsid w:val="00E9279F"/>
    <w:rsid w:val="00E9283D"/>
    <w:rsid w:val="00E949EC"/>
    <w:rsid w:val="00EA4405"/>
    <w:rsid w:val="00EA7C77"/>
    <w:rsid w:val="00EB38E6"/>
    <w:rsid w:val="00ED6E17"/>
    <w:rsid w:val="00EE1AF5"/>
    <w:rsid w:val="00EE4164"/>
    <w:rsid w:val="00EF24A0"/>
    <w:rsid w:val="00F14937"/>
    <w:rsid w:val="00F15100"/>
    <w:rsid w:val="00F165D9"/>
    <w:rsid w:val="00F1705D"/>
    <w:rsid w:val="00F20B63"/>
    <w:rsid w:val="00F33F70"/>
    <w:rsid w:val="00F417F9"/>
    <w:rsid w:val="00F5230B"/>
    <w:rsid w:val="00F62884"/>
    <w:rsid w:val="00F702A4"/>
    <w:rsid w:val="00F743F0"/>
    <w:rsid w:val="00FB2D42"/>
    <w:rsid w:val="00FC1937"/>
    <w:rsid w:val="00FC4813"/>
    <w:rsid w:val="00FD7F20"/>
    <w:rsid w:val="00FE668F"/>
    <w:rsid w:val="00FE6F40"/>
    <w:rsid w:val="00FF7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BD59"/>
  <w15:chartTrackingRefBased/>
  <w15:docId w15:val="{6086CC78-6BA4-4EFC-B65E-DE5DAF3C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D03F91"/>
    <w:pPr>
      <w:ind w:left="720"/>
      <w:contextualSpacing/>
    </w:pPr>
  </w:style>
  <w:style w:type="table" w:styleId="TableGrid">
    <w:name w:val="Table Grid"/>
    <w:basedOn w:val="TableNormal"/>
    <w:uiPriority w:val="39"/>
    <w:rsid w:val="00AD16E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69053">
      <w:bodyDiv w:val="1"/>
      <w:marLeft w:val="0"/>
      <w:marRight w:val="0"/>
      <w:marTop w:val="0"/>
      <w:marBottom w:val="0"/>
      <w:divBdr>
        <w:top w:val="none" w:sz="0" w:space="0" w:color="auto"/>
        <w:left w:val="none" w:sz="0" w:space="0" w:color="auto"/>
        <w:bottom w:val="none" w:sz="0" w:space="0" w:color="auto"/>
        <w:right w:val="none" w:sz="0" w:space="0" w:color="auto"/>
      </w:divBdr>
    </w:div>
    <w:div w:id="391008205">
      <w:bodyDiv w:val="1"/>
      <w:marLeft w:val="0"/>
      <w:marRight w:val="0"/>
      <w:marTop w:val="0"/>
      <w:marBottom w:val="0"/>
      <w:divBdr>
        <w:top w:val="none" w:sz="0" w:space="0" w:color="auto"/>
        <w:left w:val="none" w:sz="0" w:space="0" w:color="auto"/>
        <w:bottom w:val="none" w:sz="0" w:space="0" w:color="auto"/>
        <w:right w:val="none" w:sz="0" w:space="0" w:color="auto"/>
      </w:divBdr>
    </w:div>
    <w:div w:id="483085870">
      <w:bodyDiv w:val="1"/>
      <w:marLeft w:val="0"/>
      <w:marRight w:val="0"/>
      <w:marTop w:val="0"/>
      <w:marBottom w:val="0"/>
      <w:divBdr>
        <w:top w:val="none" w:sz="0" w:space="0" w:color="auto"/>
        <w:left w:val="none" w:sz="0" w:space="0" w:color="auto"/>
        <w:bottom w:val="none" w:sz="0" w:space="0" w:color="auto"/>
        <w:right w:val="none" w:sz="0" w:space="0" w:color="auto"/>
      </w:divBdr>
    </w:div>
    <w:div w:id="19022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ci\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10C2CBA2DF4DA7AE093C46102D54F6"/>
        <w:category>
          <w:name w:val="General"/>
          <w:gallery w:val="placeholder"/>
        </w:category>
        <w:types>
          <w:type w:val="bbPlcHdr"/>
        </w:types>
        <w:behaviors>
          <w:behavior w:val="content"/>
        </w:behaviors>
        <w:guid w:val="{A1763792-3490-435F-AB80-21E5F5E8CB4D}"/>
      </w:docPartPr>
      <w:docPartBody>
        <w:p w:rsidR="00F80C08" w:rsidRDefault="00C67B83">
          <w:pPr>
            <w:pStyle w:val="6410C2CBA2DF4DA7AE093C46102D54F6"/>
          </w:pPr>
          <w:r>
            <w:t>Memo</w:t>
          </w:r>
        </w:p>
      </w:docPartBody>
    </w:docPart>
    <w:docPart>
      <w:docPartPr>
        <w:name w:val="95A4DC539A5E481EA3A8930A4182B2C1"/>
        <w:category>
          <w:name w:val="General"/>
          <w:gallery w:val="placeholder"/>
        </w:category>
        <w:types>
          <w:type w:val="bbPlcHdr"/>
        </w:types>
        <w:behaviors>
          <w:behavior w:val="content"/>
        </w:behaviors>
        <w:guid w:val="{66AE7CF5-0064-4B69-ACAC-132D06888E1A}"/>
      </w:docPartPr>
      <w:docPartBody>
        <w:p w:rsidR="00F80C08" w:rsidRDefault="00C67B83">
          <w:pPr>
            <w:pStyle w:val="95A4DC539A5E481EA3A8930A4182B2C1"/>
          </w:pPr>
          <w:r w:rsidRPr="006F57FD">
            <w:t>To:</w:t>
          </w:r>
        </w:p>
      </w:docPartBody>
    </w:docPart>
    <w:docPart>
      <w:docPartPr>
        <w:name w:val="E77BE3E648ED4C56ADF71972CB6C16E5"/>
        <w:category>
          <w:name w:val="General"/>
          <w:gallery w:val="placeholder"/>
        </w:category>
        <w:types>
          <w:type w:val="bbPlcHdr"/>
        </w:types>
        <w:behaviors>
          <w:behavior w:val="content"/>
        </w:behaviors>
        <w:guid w:val="{8D503095-BF68-4DE8-87D8-D6B157E2592A}"/>
      </w:docPartPr>
      <w:docPartBody>
        <w:p w:rsidR="00F80C08" w:rsidRDefault="00C67B83">
          <w:pPr>
            <w:pStyle w:val="E77BE3E648ED4C56ADF71972CB6C16E5"/>
          </w:pPr>
          <w:r w:rsidRPr="006F57FD">
            <w:t>From:</w:t>
          </w:r>
        </w:p>
      </w:docPartBody>
    </w:docPart>
    <w:docPart>
      <w:docPartPr>
        <w:name w:val="855F5CF447F2489CACD07EE61B35C9F3"/>
        <w:category>
          <w:name w:val="General"/>
          <w:gallery w:val="placeholder"/>
        </w:category>
        <w:types>
          <w:type w:val="bbPlcHdr"/>
        </w:types>
        <w:behaviors>
          <w:behavior w:val="content"/>
        </w:behaviors>
        <w:guid w:val="{B7D71864-8E04-4E40-9446-9876A21D286B}"/>
      </w:docPartPr>
      <w:docPartBody>
        <w:p w:rsidR="00F80C08" w:rsidRDefault="00C67B83">
          <w:pPr>
            <w:pStyle w:val="855F5CF447F2489CACD07EE61B35C9F3"/>
          </w:pPr>
          <w:r w:rsidRPr="006F57FD">
            <w:t>Date:</w:t>
          </w:r>
        </w:p>
      </w:docPartBody>
    </w:docPart>
    <w:docPart>
      <w:docPartPr>
        <w:name w:val="9D5CF16B01E547E98E49242DE00BE093"/>
        <w:category>
          <w:name w:val="General"/>
          <w:gallery w:val="placeholder"/>
        </w:category>
        <w:types>
          <w:type w:val="bbPlcHdr"/>
        </w:types>
        <w:behaviors>
          <w:behavior w:val="content"/>
        </w:behaviors>
        <w:guid w:val="{D02CAF0F-3283-44D2-A794-93D893784115}"/>
      </w:docPartPr>
      <w:docPartBody>
        <w:p w:rsidR="00F80C08" w:rsidRDefault="00C67B83">
          <w:pPr>
            <w:pStyle w:val="9D5CF16B01E547E98E49242DE00BE093"/>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83"/>
    <w:rsid w:val="001C2C8F"/>
    <w:rsid w:val="001E1CBB"/>
    <w:rsid w:val="002002FD"/>
    <w:rsid w:val="00297A2E"/>
    <w:rsid w:val="00476D0B"/>
    <w:rsid w:val="005F0A1B"/>
    <w:rsid w:val="00612CEB"/>
    <w:rsid w:val="0069458E"/>
    <w:rsid w:val="00780B1F"/>
    <w:rsid w:val="007C1AEC"/>
    <w:rsid w:val="00897386"/>
    <w:rsid w:val="008C5AF8"/>
    <w:rsid w:val="008E568F"/>
    <w:rsid w:val="00910E56"/>
    <w:rsid w:val="009C457F"/>
    <w:rsid w:val="00B01A37"/>
    <w:rsid w:val="00BA0145"/>
    <w:rsid w:val="00BD743C"/>
    <w:rsid w:val="00BF3043"/>
    <w:rsid w:val="00C67B83"/>
    <w:rsid w:val="00D872BD"/>
    <w:rsid w:val="00E417F2"/>
    <w:rsid w:val="00E57CE5"/>
    <w:rsid w:val="00F10E11"/>
    <w:rsid w:val="00F80C08"/>
    <w:rsid w:val="00F85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47735FCF04150B27A48EFDC975FE2">
    <w:name w:val="F6047735FCF04150B27A48EFDC975FE2"/>
  </w:style>
  <w:style w:type="paragraph" w:customStyle="1" w:styleId="6410C2CBA2DF4DA7AE093C46102D54F6">
    <w:name w:val="6410C2CBA2DF4DA7AE093C46102D54F6"/>
  </w:style>
  <w:style w:type="paragraph" w:customStyle="1" w:styleId="95A4DC539A5E481EA3A8930A4182B2C1">
    <w:name w:val="95A4DC539A5E481EA3A8930A4182B2C1"/>
  </w:style>
  <w:style w:type="paragraph" w:customStyle="1" w:styleId="A0757CD4AFCA488C8B3B4E4D4083C056">
    <w:name w:val="A0757CD4AFCA488C8B3B4E4D4083C056"/>
  </w:style>
  <w:style w:type="paragraph" w:customStyle="1" w:styleId="E77BE3E648ED4C56ADF71972CB6C16E5">
    <w:name w:val="E77BE3E648ED4C56ADF71972CB6C16E5"/>
  </w:style>
  <w:style w:type="paragraph" w:customStyle="1" w:styleId="CAE80F0BA719443CB31CD22AE9CF258B">
    <w:name w:val="CAE80F0BA719443CB31CD22AE9CF258B"/>
  </w:style>
  <w:style w:type="paragraph" w:customStyle="1" w:styleId="9C1F5A96712F498F95F908D89A982ABE">
    <w:name w:val="9C1F5A96712F498F95F908D89A982ABE"/>
  </w:style>
  <w:style w:type="paragraph" w:customStyle="1" w:styleId="4913A06EA63740C8AB9D9FD9AA20843B">
    <w:name w:val="4913A06EA63740C8AB9D9FD9AA20843B"/>
  </w:style>
  <w:style w:type="paragraph" w:customStyle="1" w:styleId="855F5CF447F2489CACD07EE61B35C9F3">
    <w:name w:val="855F5CF447F2489CACD07EE61B35C9F3"/>
  </w:style>
  <w:style w:type="paragraph" w:customStyle="1" w:styleId="C5CF2FE7641E4D1B80A8993FFBE495A1">
    <w:name w:val="C5CF2FE7641E4D1B80A8993FFBE495A1"/>
  </w:style>
  <w:style w:type="paragraph" w:customStyle="1" w:styleId="9D5CF16B01E547E98E49242DE00BE093">
    <w:name w:val="9D5CF16B01E547E98E49242DE00BE093"/>
  </w:style>
  <w:style w:type="paragraph" w:customStyle="1" w:styleId="2C0BABCB59874D8EB43D5DA2E16425F3">
    <w:name w:val="2C0BABCB59874D8EB43D5DA2E16425F3"/>
  </w:style>
  <w:style w:type="paragraph" w:customStyle="1" w:styleId="0F4DC534A6AB48ABB1B11656AD29FFAA">
    <w:name w:val="0F4DC534A6AB48ABB1B11656AD29F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C:\Users\traci\AppData\Roaming\Microsoft\Templates\Interoffice Memo (Professional design).dotx</Template>
  <TotalTime>95</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Austin</dc:creator>
  <cp:keywords/>
  <dc:description/>
  <cp:lastModifiedBy>Keith Graham</cp:lastModifiedBy>
  <cp:revision>10</cp:revision>
  <dcterms:created xsi:type="dcterms:W3CDTF">2019-06-03T21:37:00Z</dcterms:created>
  <dcterms:modified xsi:type="dcterms:W3CDTF">2019-06-11T14:46:00Z</dcterms:modified>
</cp:coreProperties>
</file>